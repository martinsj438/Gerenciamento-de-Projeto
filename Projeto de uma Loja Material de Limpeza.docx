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561" w:rsidRDefault="00DE1561" w:rsidP="00C4318E">
      <w:pPr>
        <w:pStyle w:val="Ttulo3"/>
        <w:jc w:val="both"/>
        <w:rPr>
          <w:rFonts w:ascii="Calibri" w:hAnsi="Calibri"/>
        </w:rPr>
      </w:pPr>
      <w:r>
        <w:rPr>
          <w:rFonts w:ascii="Calibri" w:hAnsi="Calibri"/>
          <w:noProof/>
          <w:lang w:val="pt-BR" w:eastAsia="pt-BR"/>
        </w:rPr>
        <w:drawing>
          <wp:inline distT="0" distB="0" distL="0" distR="0">
            <wp:extent cx="5057775" cy="28050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Fortaleza_TaLimpoProddeLimpeza_772486625000_rez_m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166" cy="281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D5" w:rsidRPr="00B552D8" w:rsidRDefault="007977D5" w:rsidP="00C4318E">
      <w:pPr>
        <w:pStyle w:val="Ttulo3"/>
        <w:jc w:val="both"/>
        <w:rPr>
          <w:rFonts w:ascii="Calibri" w:hAnsi="Calibri"/>
        </w:rPr>
      </w:pPr>
      <w:r w:rsidRPr="00B552D8">
        <w:rPr>
          <w:rFonts w:ascii="Calibri" w:hAnsi="Calibri"/>
        </w:rPr>
        <w:t>Objetivos e critérios de sucesso do Projeto</w:t>
      </w:r>
    </w:p>
    <w:p w:rsidR="00026F62" w:rsidRPr="00B552D8" w:rsidRDefault="00026F62" w:rsidP="00C4318E">
      <w:pPr>
        <w:jc w:val="both"/>
        <w:rPr>
          <w:rFonts w:ascii="Calibri" w:hAnsi="Calibri"/>
          <w:sz w:val="22"/>
        </w:rPr>
      </w:pPr>
      <w:r w:rsidRPr="00B552D8">
        <w:rPr>
          <w:rFonts w:ascii="Calibri" w:hAnsi="Calibri"/>
          <w:sz w:val="22"/>
        </w:rPr>
        <w:t xml:space="preserve">O empresário Sr. </w:t>
      </w:r>
      <w:r w:rsidR="00645C8E">
        <w:rPr>
          <w:rFonts w:ascii="Calibri" w:hAnsi="Calibri"/>
          <w:sz w:val="22"/>
        </w:rPr>
        <w:t>XPTO</w:t>
      </w:r>
      <w:r w:rsidRPr="00B552D8">
        <w:rPr>
          <w:rFonts w:ascii="Calibri" w:hAnsi="Calibri"/>
          <w:sz w:val="22"/>
        </w:rPr>
        <w:t xml:space="preserve">, proprietário de uma loja de produtos de limpeza no varejo e no atacado em São Paulo, deseja aumentar seu faturamento através da </w:t>
      </w:r>
      <w:r w:rsidR="0021364A">
        <w:rPr>
          <w:rFonts w:ascii="Calibri" w:hAnsi="Calibri"/>
          <w:sz w:val="22"/>
        </w:rPr>
        <w:t xml:space="preserve">informatização da sua loja e a </w:t>
      </w:r>
      <w:r w:rsidRPr="00B552D8">
        <w:rPr>
          <w:rFonts w:ascii="Calibri" w:hAnsi="Calibri"/>
          <w:sz w:val="22"/>
        </w:rPr>
        <w:t>criação de uma loja virtual</w:t>
      </w:r>
      <w:r w:rsidR="000E46D8">
        <w:rPr>
          <w:rFonts w:ascii="Calibri" w:hAnsi="Calibri"/>
          <w:sz w:val="22"/>
        </w:rPr>
        <w:t xml:space="preserve"> e dispõe de R$ </w:t>
      </w:r>
      <w:r w:rsidR="009A55A0">
        <w:rPr>
          <w:rFonts w:ascii="Calibri" w:hAnsi="Calibri"/>
          <w:sz w:val="22"/>
        </w:rPr>
        <w:t>2</w:t>
      </w:r>
      <w:r w:rsidR="000E46D8">
        <w:rPr>
          <w:rFonts w:ascii="Calibri" w:hAnsi="Calibri"/>
          <w:sz w:val="22"/>
        </w:rPr>
        <w:t>5.000,00 (</w:t>
      </w:r>
      <w:r w:rsidR="009A55A0">
        <w:rPr>
          <w:rFonts w:ascii="Calibri" w:hAnsi="Calibri"/>
          <w:sz w:val="22"/>
        </w:rPr>
        <w:t xml:space="preserve">vinte e </w:t>
      </w:r>
      <w:r w:rsidR="000E46D8">
        <w:rPr>
          <w:rFonts w:ascii="Calibri" w:hAnsi="Calibri"/>
          <w:sz w:val="22"/>
        </w:rPr>
        <w:t>cin</w:t>
      </w:r>
      <w:r w:rsidR="009A55A0">
        <w:rPr>
          <w:rFonts w:ascii="Calibri" w:hAnsi="Calibri"/>
          <w:sz w:val="22"/>
        </w:rPr>
        <w:t>co</w:t>
      </w:r>
      <w:r w:rsidR="000E46D8">
        <w:rPr>
          <w:rFonts w:ascii="Calibri" w:hAnsi="Calibri"/>
          <w:sz w:val="22"/>
        </w:rPr>
        <w:t xml:space="preserve"> mil reais) para execução deste projeto</w:t>
      </w:r>
      <w:r w:rsidRPr="00B552D8">
        <w:rPr>
          <w:rFonts w:ascii="Calibri" w:hAnsi="Calibri"/>
          <w:sz w:val="22"/>
        </w:rPr>
        <w:t xml:space="preserve">. </w:t>
      </w:r>
    </w:p>
    <w:p w:rsidR="00026F62" w:rsidRPr="00B552D8" w:rsidRDefault="00026F62" w:rsidP="00C4318E">
      <w:pPr>
        <w:pStyle w:val="Ttulo2"/>
        <w:jc w:val="both"/>
        <w:rPr>
          <w:rStyle w:val="nfaseSutil"/>
          <w:rFonts w:ascii="Calibri" w:hAnsi="Calibri"/>
          <w:i/>
          <w:sz w:val="24"/>
          <w:szCs w:val="24"/>
        </w:rPr>
      </w:pPr>
      <w:bookmarkStart w:id="0" w:name="_Toc351836224"/>
      <w:r w:rsidRPr="00B552D8">
        <w:rPr>
          <w:rStyle w:val="nfaseSutil"/>
          <w:rFonts w:ascii="Calibri" w:hAnsi="Calibri"/>
          <w:i/>
          <w:sz w:val="24"/>
          <w:szCs w:val="24"/>
        </w:rPr>
        <w:t>Justificativa do Projeto</w:t>
      </w:r>
      <w:bookmarkEnd w:id="0"/>
    </w:p>
    <w:p w:rsidR="00931B7F" w:rsidRDefault="00931B7F" w:rsidP="00C4318E">
      <w:pPr>
        <w:jc w:val="both"/>
        <w:rPr>
          <w:rFonts w:ascii="Calibri" w:hAnsi="Calibri"/>
          <w:sz w:val="22"/>
        </w:rPr>
      </w:pPr>
      <w:r w:rsidRPr="00B552D8">
        <w:rPr>
          <w:rFonts w:ascii="Calibri" w:hAnsi="Calibri"/>
          <w:sz w:val="22"/>
        </w:rPr>
        <w:t xml:space="preserve">Nesse projeto será realizada a </w:t>
      </w:r>
      <w:r w:rsidR="0021364A">
        <w:rPr>
          <w:rFonts w:ascii="Calibri" w:hAnsi="Calibri"/>
          <w:sz w:val="22"/>
        </w:rPr>
        <w:t xml:space="preserve">informatização da loja e a </w:t>
      </w:r>
      <w:r w:rsidRPr="00B552D8">
        <w:rPr>
          <w:rFonts w:ascii="Calibri" w:hAnsi="Calibri"/>
          <w:sz w:val="22"/>
        </w:rPr>
        <w:t xml:space="preserve">entrega de uma loja virtual </w:t>
      </w:r>
      <w:r w:rsidR="00CD14C1">
        <w:rPr>
          <w:rFonts w:ascii="Calibri" w:hAnsi="Calibri"/>
          <w:sz w:val="22"/>
        </w:rPr>
        <w:t xml:space="preserve">(site para venda </w:t>
      </w:r>
      <w:proofErr w:type="spellStart"/>
      <w:r w:rsidR="00CD14C1" w:rsidRPr="006E7515">
        <w:rPr>
          <w:rFonts w:ascii="Calibri" w:hAnsi="Calibri"/>
          <w:i/>
          <w:sz w:val="22"/>
        </w:rPr>
        <w:t>on</w:t>
      </w:r>
      <w:proofErr w:type="spellEnd"/>
      <w:r w:rsidR="00CD14C1" w:rsidRPr="006E7515">
        <w:rPr>
          <w:rFonts w:ascii="Calibri" w:hAnsi="Calibri"/>
          <w:i/>
          <w:sz w:val="22"/>
        </w:rPr>
        <w:t xml:space="preserve"> </w:t>
      </w:r>
      <w:proofErr w:type="spellStart"/>
      <w:r w:rsidR="00CD14C1" w:rsidRPr="006E7515">
        <w:rPr>
          <w:rFonts w:ascii="Calibri" w:hAnsi="Calibri"/>
          <w:i/>
          <w:sz w:val="22"/>
        </w:rPr>
        <w:t>line</w:t>
      </w:r>
      <w:proofErr w:type="spellEnd"/>
      <w:r w:rsidR="00CD14C1">
        <w:rPr>
          <w:rFonts w:ascii="Calibri" w:hAnsi="Calibri"/>
          <w:sz w:val="22"/>
        </w:rPr>
        <w:t xml:space="preserve">) </w:t>
      </w:r>
      <w:r w:rsidRPr="00B552D8">
        <w:rPr>
          <w:rFonts w:ascii="Calibri" w:hAnsi="Calibri"/>
          <w:sz w:val="22"/>
        </w:rPr>
        <w:t xml:space="preserve">com completa capacidade de operação. </w:t>
      </w:r>
      <w:r>
        <w:rPr>
          <w:rFonts w:ascii="Calibri" w:hAnsi="Calibri"/>
          <w:sz w:val="22"/>
        </w:rPr>
        <w:t xml:space="preserve">Inclui </w:t>
      </w:r>
      <w:r w:rsidRPr="00B552D8">
        <w:rPr>
          <w:rFonts w:ascii="Calibri" w:hAnsi="Calibri"/>
          <w:sz w:val="22"/>
        </w:rPr>
        <w:t>nesse escopo a construção da loja virtual</w:t>
      </w:r>
      <w:r>
        <w:rPr>
          <w:rFonts w:ascii="Calibri" w:hAnsi="Calibri"/>
          <w:sz w:val="22"/>
        </w:rPr>
        <w:t>,</w:t>
      </w:r>
      <w:r w:rsidRPr="00B552D8">
        <w:rPr>
          <w:rFonts w:ascii="Calibri" w:hAnsi="Calibri"/>
          <w:sz w:val="22"/>
        </w:rPr>
        <w:t xml:space="preserve"> a adaptação da empresa para atender as necessidades desse </w:t>
      </w:r>
      <w:r w:rsidR="0021364A">
        <w:rPr>
          <w:rFonts w:ascii="Calibri" w:hAnsi="Calibri"/>
          <w:sz w:val="22"/>
        </w:rPr>
        <w:t>projeto</w:t>
      </w:r>
      <w:r>
        <w:rPr>
          <w:rFonts w:ascii="Calibri" w:hAnsi="Calibri"/>
          <w:sz w:val="22"/>
        </w:rPr>
        <w:t xml:space="preserve"> e treinamento dos vendedores para uso da nova solução.</w:t>
      </w:r>
    </w:p>
    <w:p w:rsidR="00D4542B" w:rsidRPr="00B552D8" w:rsidRDefault="00026F62" w:rsidP="00C4318E">
      <w:pPr>
        <w:jc w:val="both"/>
        <w:rPr>
          <w:rFonts w:ascii="Calibri" w:hAnsi="Calibri"/>
          <w:sz w:val="22"/>
        </w:rPr>
      </w:pPr>
      <w:r w:rsidRPr="00B552D8">
        <w:rPr>
          <w:rFonts w:ascii="Calibri" w:hAnsi="Calibri"/>
          <w:sz w:val="22"/>
        </w:rPr>
        <w:t xml:space="preserve">Para esse modelo de negócio, o Sr. </w:t>
      </w:r>
      <w:r w:rsidR="00645C8E">
        <w:rPr>
          <w:rFonts w:ascii="Calibri" w:hAnsi="Calibri"/>
          <w:sz w:val="22"/>
        </w:rPr>
        <w:t>XPTO</w:t>
      </w:r>
      <w:r w:rsidRPr="00B552D8">
        <w:rPr>
          <w:rFonts w:ascii="Calibri" w:hAnsi="Calibri"/>
          <w:sz w:val="22"/>
        </w:rPr>
        <w:t xml:space="preserve"> pretende manter o quadro atual de fornecedores e não aumentar a quantidade de funcionários </w:t>
      </w:r>
      <w:r w:rsidR="003F1622">
        <w:rPr>
          <w:rFonts w:ascii="Calibri" w:hAnsi="Calibri"/>
          <w:sz w:val="22"/>
        </w:rPr>
        <w:t xml:space="preserve">(1 caixa e 2 vendedores) </w:t>
      </w:r>
      <w:bookmarkStart w:id="1" w:name="_GoBack"/>
      <w:bookmarkEnd w:id="1"/>
      <w:r w:rsidRPr="00B552D8">
        <w:rPr>
          <w:rFonts w:ascii="Calibri" w:hAnsi="Calibri"/>
          <w:sz w:val="22"/>
        </w:rPr>
        <w:t xml:space="preserve">considerando-se que há ociosidade no modelo atual. </w:t>
      </w:r>
    </w:p>
    <w:p w:rsidR="00026F62" w:rsidRPr="00B552D8" w:rsidRDefault="00026F62" w:rsidP="00C4318E">
      <w:pPr>
        <w:ind w:firstLine="1134"/>
        <w:jc w:val="both"/>
        <w:rPr>
          <w:rFonts w:ascii="Calibri" w:hAnsi="Calibri"/>
        </w:rPr>
      </w:pPr>
    </w:p>
    <w:p w:rsidR="00026F62" w:rsidRPr="001948AB" w:rsidRDefault="00026F62" w:rsidP="00C4318E">
      <w:pPr>
        <w:pStyle w:val="Ttulo2"/>
        <w:jc w:val="both"/>
        <w:rPr>
          <w:rStyle w:val="nfaseSutil"/>
          <w:rFonts w:ascii="Calibri" w:hAnsi="Calibri"/>
          <w:i/>
          <w:sz w:val="24"/>
          <w:szCs w:val="24"/>
          <w:lang w:val="pt-BR"/>
        </w:rPr>
      </w:pPr>
      <w:bookmarkStart w:id="2" w:name="_Toc351836225"/>
      <w:r w:rsidRPr="00B552D8">
        <w:rPr>
          <w:rStyle w:val="nfaseSutil"/>
          <w:rFonts w:ascii="Calibri" w:hAnsi="Calibri"/>
          <w:i/>
          <w:sz w:val="24"/>
          <w:szCs w:val="24"/>
        </w:rPr>
        <w:t>Premissa</w:t>
      </w:r>
      <w:bookmarkEnd w:id="2"/>
      <w:r w:rsidR="001948AB">
        <w:rPr>
          <w:rStyle w:val="nfaseSutil"/>
          <w:rFonts w:ascii="Calibri" w:hAnsi="Calibri"/>
          <w:i/>
          <w:sz w:val="24"/>
          <w:szCs w:val="24"/>
          <w:lang w:val="pt-BR"/>
        </w:rPr>
        <w:t xml:space="preserve"> e requisitos</w:t>
      </w:r>
    </w:p>
    <w:p w:rsidR="00026F62" w:rsidRPr="00931B7F" w:rsidRDefault="00026F62" w:rsidP="00931B7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</w:rPr>
      </w:pPr>
      <w:r w:rsidRPr="00931B7F">
        <w:rPr>
          <w:rFonts w:ascii="Calibri" w:hAnsi="Calibri"/>
          <w:sz w:val="22"/>
        </w:rPr>
        <w:t>O projeto deverá ter a</w:t>
      </w:r>
      <w:r w:rsidR="000E46D8">
        <w:rPr>
          <w:rFonts w:ascii="Calibri" w:hAnsi="Calibri"/>
          <w:sz w:val="22"/>
        </w:rPr>
        <w:t>lém da</w:t>
      </w:r>
      <w:r w:rsidRPr="00931B7F">
        <w:rPr>
          <w:rFonts w:ascii="Calibri" w:hAnsi="Calibri"/>
          <w:sz w:val="22"/>
        </w:rPr>
        <w:t xml:space="preserve"> criação do site</w:t>
      </w:r>
      <w:r w:rsidR="00850B54" w:rsidRPr="00931B7F">
        <w:rPr>
          <w:rFonts w:ascii="Calibri" w:hAnsi="Calibri"/>
          <w:sz w:val="22"/>
        </w:rPr>
        <w:t xml:space="preserve"> </w:t>
      </w:r>
      <w:r w:rsidR="000E46D8">
        <w:rPr>
          <w:rFonts w:ascii="Calibri" w:hAnsi="Calibri"/>
          <w:sz w:val="22"/>
        </w:rPr>
        <w:t>o</w:t>
      </w:r>
      <w:r w:rsidR="00850B54" w:rsidRPr="00931B7F">
        <w:rPr>
          <w:rFonts w:ascii="Calibri" w:hAnsi="Calibri"/>
          <w:sz w:val="22"/>
        </w:rPr>
        <w:t xml:space="preserve"> </w:t>
      </w:r>
      <w:r w:rsidR="00667FF1">
        <w:rPr>
          <w:rFonts w:ascii="Calibri" w:hAnsi="Calibri"/>
          <w:sz w:val="22"/>
        </w:rPr>
        <w:t xml:space="preserve">treinamento e </w:t>
      </w:r>
      <w:r w:rsidR="00477F0A" w:rsidRPr="00931B7F">
        <w:rPr>
          <w:rFonts w:ascii="Calibri" w:hAnsi="Calibri"/>
          <w:sz w:val="22"/>
        </w:rPr>
        <w:t>acompanhamento dos primeiros 30 dias de funcionamento</w:t>
      </w:r>
      <w:r w:rsidRPr="00931B7F">
        <w:rPr>
          <w:rFonts w:ascii="Calibri" w:hAnsi="Calibri"/>
          <w:sz w:val="22"/>
        </w:rPr>
        <w:t>.</w:t>
      </w:r>
    </w:p>
    <w:p w:rsidR="00931B7F" w:rsidRDefault="00931B7F" w:rsidP="00931B7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</w:rPr>
      </w:pPr>
      <w:r w:rsidRPr="00931B7F">
        <w:rPr>
          <w:rFonts w:ascii="Calibri" w:hAnsi="Calibri"/>
          <w:sz w:val="22"/>
        </w:rPr>
        <w:t xml:space="preserve">Os equipamentos de tecnologia da informação para o funcionamento do </w:t>
      </w:r>
      <w:r w:rsidR="001948AB">
        <w:rPr>
          <w:rFonts w:ascii="Calibri" w:hAnsi="Calibri"/>
          <w:sz w:val="22"/>
        </w:rPr>
        <w:t>projeto</w:t>
      </w:r>
      <w:r w:rsidRPr="00931B7F">
        <w:rPr>
          <w:rFonts w:ascii="Calibri" w:hAnsi="Calibri"/>
          <w:sz w:val="22"/>
        </w:rPr>
        <w:t xml:space="preserve"> serão adquiridos com recursos do projeto.</w:t>
      </w:r>
    </w:p>
    <w:p w:rsidR="00CE236A" w:rsidRPr="00931B7F" w:rsidRDefault="00CE236A" w:rsidP="00931B7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 infraestrutura para o funcionamento do </w:t>
      </w:r>
      <w:r w:rsidR="001948AB">
        <w:rPr>
          <w:rFonts w:ascii="Calibri" w:hAnsi="Calibri"/>
          <w:sz w:val="22"/>
        </w:rPr>
        <w:t>projeto</w:t>
      </w:r>
      <w:r>
        <w:rPr>
          <w:rFonts w:ascii="Calibri" w:hAnsi="Calibri"/>
          <w:sz w:val="22"/>
        </w:rPr>
        <w:t xml:space="preserve"> (</w:t>
      </w:r>
      <w:r w:rsidR="00AC1D1D">
        <w:rPr>
          <w:rFonts w:ascii="Calibri" w:hAnsi="Calibri"/>
          <w:sz w:val="22"/>
        </w:rPr>
        <w:t xml:space="preserve">ponto de </w:t>
      </w:r>
      <w:r>
        <w:rPr>
          <w:rFonts w:ascii="Calibri" w:hAnsi="Calibri"/>
          <w:sz w:val="22"/>
        </w:rPr>
        <w:t>internet</w:t>
      </w:r>
      <w:r w:rsidR="00D24EC1">
        <w:rPr>
          <w:rFonts w:ascii="Calibri" w:hAnsi="Calibri"/>
          <w:sz w:val="22"/>
        </w:rPr>
        <w:t>,</w:t>
      </w:r>
      <w:r>
        <w:rPr>
          <w:rFonts w:ascii="Calibri" w:hAnsi="Calibri"/>
          <w:sz w:val="22"/>
        </w:rPr>
        <w:t xml:space="preserve"> linha telefônica</w:t>
      </w:r>
      <w:r w:rsidR="00D24EC1">
        <w:rPr>
          <w:rFonts w:ascii="Calibri" w:hAnsi="Calibri"/>
          <w:sz w:val="22"/>
        </w:rPr>
        <w:t>, mesas e cadeiras</w:t>
      </w:r>
      <w:r>
        <w:rPr>
          <w:rFonts w:ascii="Calibri" w:hAnsi="Calibri"/>
          <w:sz w:val="22"/>
        </w:rPr>
        <w:t>) já existe</w:t>
      </w:r>
      <w:r w:rsidR="00D24EC1">
        <w:rPr>
          <w:rFonts w:ascii="Calibri" w:hAnsi="Calibri"/>
          <w:sz w:val="22"/>
        </w:rPr>
        <w:t>, pois há uma sala livre na loja para ampliação do negócio</w:t>
      </w:r>
      <w:r>
        <w:rPr>
          <w:rFonts w:ascii="Calibri" w:hAnsi="Calibri"/>
          <w:sz w:val="22"/>
        </w:rPr>
        <w:t>.</w:t>
      </w:r>
    </w:p>
    <w:p w:rsidR="00477F0A" w:rsidRPr="00B552D8" w:rsidRDefault="00477F0A" w:rsidP="00477F0A">
      <w:pPr>
        <w:pStyle w:val="Ttulo2"/>
        <w:jc w:val="both"/>
        <w:rPr>
          <w:rStyle w:val="nfaseSutil"/>
          <w:rFonts w:ascii="Calibri" w:hAnsi="Calibri"/>
          <w:i/>
          <w:sz w:val="24"/>
          <w:szCs w:val="24"/>
        </w:rPr>
      </w:pPr>
      <w:bookmarkStart w:id="3" w:name="_Toc351836227"/>
      <w:r>
        <w:rPr>
          <w:rStyle w:val="nfaseSutil"/>
          <w:rFonts w:ascii="Calibri" w:hAnsi="Calibri"/>
          <w:i/>
          <w:sz w:val="24"/>
          <w:szCs w:val="24"/>
          <w:lang w:val="pt-BR"/>
        </w:rPr>
        <w:t>Restrições</w:t>
      </w:r>
      <w:bookmarkEnd w:id="3"/>
    </w:p>
    <w:p w:rsidR="00026F62" w:rsidRPr="000E0FC0" w:rsidRDefault="00477F0A" w:rsidP="000E0FC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2"/>
        </w:rPr>
      </w:pPr>
      <w:r w:rsidRPr="000E0FC0">
        <w:rPr>
          <w:rFonts w:ascii="Calibri" w:hAnsi="Calibri"/>
          <w:sz w:val="22"/>
        </w:rPr>
        <w:t xml:space="preserve">O projeto </w:t>
      </w:r>
      <w:r w:rsidR="00D24EC1">
        <w:rPr>
          <w:rFonts w:ascii="Calibri" w:hAnsi="Calibri"/>
          <w:sz w:val="22"/>
        </w:rPr>
        <w:t xml:space="preserve">terá um prazo de 2 (dois) meses para ser </w:t>
      </w:r>
      <w:r w:rsidR="00026F62" w:rsidRPr="000E0FC0">
        <w:rPr>
          <w:rFonts w:ascii="Calibri" w:hAnsi="Calibri"/>
          <w:sz w:val="22"/>
        </w:rPr>
        <w:t xml:space="preserve">entregue </w:t>
      </w:r>
      <w:r w:rsidR="0021364A">
        <w:rPr>
          <w:rFonts w:ascii="Calibri" w:hAnsi="Calibri"/>
          <w:sz w:val="22"/>
        </w:rPr>
        <w:t>e deve iniciar na</w:t>
      </w:r>
      <w:r w:rsidR="00645C8E">
        <w:rPr>
          <w:rFonts w:ascii="Calibri" w:hAnsi="Calibri"/>
          <w:sz w:val="22"/>
        </w:rPr>
        <w:t xml:space="preserve"> </w:t>
      </w:r>
      <w:r w:rsidR="0021364A">
        <w:rPr>
          <w:rFonts w:ascii="Calibri" w:hAnsi="Calibri"/>
          <w:sz w:val="22"/>
        </w:rPr>
        <w:t xml:space="preserve">segunda quinzena </w:t>
      </w:r>
      <w:r w:rsidR="00645C8E">
        <w:rPr>
          <w:rFonts w:ascii="Calibri" w:hAnsi="Calibri"/>
          <w:sz w:val="22"/>
        </w:rPr>
        <w:t>do próximo mês</w:t>
      </w:r>
      <w:r w:rsidR="00A133BD">
        <w:rPr>
          <w:rFonts w:ascii="Calibri" w:hAnsi="Calibri"/>
          <w:sz w:val="22"/>
        </w:rPr>
        <w:t xml:space="preserve"> (16/09/2019 a 16/11/2019)</w:t>
      </w:r>
      <w:r w:rsidR="00645C8E">
        <w:rPr>
          <w:rFonts w:ascii="Calibri" w:hAnsi="Calibri"/>
          <w:sz w:val="22"/>
        </w:rPr>
        <w:t>.</w:t>
      </w:r>
    </w:p>
    <w:p w:rsidR="00026F62" w:rsidRPr="000E0FC0" w:rsidRDefault="00026F62" w:rsidP="000E0FC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2"/>
        </w:rPr>
      </w:pPr>
      <w:r w:rsidRPr="000E0FC0">
        <w:rPr>
          <w:rFonts w:ascii="Calibri" w:hAnsi="Calibri"/>
          <w:sz w:val="22"/>
        </w:rPr>
        <w:t xml:space="preserve">Esse projeto será considerado </w:t>
      </w:r>
      <w:r w:rsidR="00645C8E" w:rsidRPr="000E0FC0">
        <w:rPr>
          <w:rFonts w:ascii="Calibri" w:hAnsi="Calibri"/>
          <w:sz w:val="22"/>
        </w:rPr>
        <w:t>bem-sucedido</w:t>
      </w:r>
      <w:r w:rsidRPr="000E0FC0">
        <w:rPr>
          <w:rFonts w:ascii="Calibri" w:hAnsi="Calibri"/>
          <w:sz w:val="22"/>
        </w:rPr>
        <w:t xml:space="preserve"> se </w:t>
      </w:r>
      <w:r w:rsidR="0021364A">
        <w:rPr>
          <w:rFonts w:ascii="Calibri" w:hAnsi="Calibri"/>
          <w:sz w:val="22"/>
        </w:rPr>
        <w:t>t</w:t>
      </w:r>
      <w:r w:rsidRPr="000E0FC0">
        <w:rPr>
          <w:rFonts w:ascii="Calibri" w:hAnsi="Calibri"/>
          <w:sz w:val="22"/>
        </w:rPr>
        <w:t>o</w:t>
      </w:r>
      <w:r w:rsidR="0021364A">
        <w:rPr>
          <w:rFonts w:ascii="Calibri" w:hAnsi="Calibri"/>
          <w:sz w:val="22"/>
        </w:rPr>
        <w:t>do sistema e</w:t>
      </w:r>
      <w:r w:rsidRPr="000E0FC0">
        <w:rPr>
          <w:rFonts w:ascii="Calibri" w:hAnsi="Calibri"/>
          <w:sz w:val="22"/>
        </w:rPr>
        <w:t>stiver em pleno funcionamento dentro do prazo estabelecido e se o orçamento for cumprido.</w:t>
      </w:r>
    </w:p>
    <w:p w:rsidR="00474D39" w:rsidRPr="00B552D8" w:rsidRDefault="00474D39" w:rsidP="00C4318E">
      <w:pPr>
        <w:jc w:val="both"/>
        <w:rPr>
          <w:rFonts w:ascii="Calibri" w:hAnsi="Calibri"/>
        </w:rPr>
      </w:pPr>
    </w:p>
    <w:sectPr w:rsidR="00474D39" w:rsidRPr="00B552D8" w:rsidSect="00B43973">
      <w:footerReference w:type="default" r:id="rId9"/>
      <w:pgSz w:w="11906" w:h="16838"/>
      <w:pgMar w:top="1418" w:right="1416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817" w:rsidRDefault="00813817" w:rsidP="005E1593">
      <w:r>
        <w:separator/>
      </w:r>
    </w:p>
  </w:endnote>
  <w:endnote w:type="continuationSeparator" w:id="0">
    <w:p w:rsidR="00813817" w:rsidRDefault="0081381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9F4" w:rsidRDefault="003379F4"/>
  <w:p w:rsidR="003379F4" w:rsidRDefault="003379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817" w:rsidRDefault="00813817" w:rsidP="005E1593">
      <w:r>
        <w:separator/>
      </w:r>
    </w:p>
  </w:footnote>
  <w:footnote w:type="continuationSeparator" w:id="0">
    <w:p w:rsidR="00813817" w:rsidRDefault="00813817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27B"/>
    <w:multiLevelType w:val="hybridMultilevel"/>
    <w:tmpl w:val="CF768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F347B"/>
    <w:multiLevelType w:val="hybridMultilevel"/>
    <w:tmpl w:val="0F105D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0605E"/>
    <w:multiLevelType w:val="hybridMultilevel"/>
    <w:tmpl w:val="652A5E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26B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0D19DD"/>
    <w:multiLevelType w:val="hybridMultilevel"/>
    <w:tmpl w:val="D7BCE7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05C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C95313"/>
    <w:multiLevelType w:val="hybridMultilevel"/>
    <w:tmpl w:val="7B20E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D5818"/>
    <w:multiLevelType w:val="hybridMultilevel"/>
    <w:tmpl w:val="C2EC8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91E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74F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BA2BE2"/>
    <w:multiLevelType w:val="hybridMultilevel"/>
    <w:tmpl w:val="965CCD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A5C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1E761F"/>
    <w:multiLevelType w:val="hybridMultilevel"/>
    <w:tmpl w:val="9DBA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17C38"/>
    <w:multiLevelType w:val="hybridMultilevel"/>
    <w:tmpl w:val="A91C4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54A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A62E57"/>
    <w:multiLevelType w:val="hybridMultilevel"/>
    <w:tmpl w:val="ECA07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146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D23DE7"/>
    <w:multiLevelType w:val="hybridMultilevel"/>
    <w:tmpl w:val="140C8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83053"/>
    <w:multiLevelType w:val="hybridMultilevel"/>
    <w:tmpl w:val="43AEF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E4E5B"/>
    <w:multiLevelType w:val="hybridMultilevel"/>
    <w:tmpl w:val="58029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91512"/>
    <w:multiLevelType w:val="hybridMultilevel"/>
    <w:tmpl w:val="2AD20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57B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BE7399"/>
    <w:multiLevelType w:val="hybridMultilevel"/>
    <w:tmpl w:val="E62242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3"/>
  </w:num>
  <w:num w:numId="5">
    <w:abstractNumId w:val="20"/>
  </w:num>
  <w:num w:numId="6">
    <w:abstractNumId w:val="8"/>
  </w:num>
  <w:num w:numId="7">
    <w:abstractNumId w:val="3"/>
  </w:num>
  <w:num w:numId="8">
    <w:abstractNumId w:val="21"/>
  </w:num>
  <w:num w:numId="9">
    <w:abstractNumId w:val="18"/>
  </w:num>
  <w:num w:numId="10">
    <w:abstractNumId w:val="11"/>
  </w:num>
  <w:num w:numId="11">
    <w:abstractNumId w:val="14"/>
  </w:num>
  <w:num w:numId="12">
    <w:abstractNumId w:val="16"/>
  </w:num>
  <w:num w:numId="13">
    <w:abstractNumId w:val="17"/>
  </w:num>
  <w:num w:numId="14">
    <w:abstractNumId w:val="5"/>
  </w:num>
  <w:num w:numId="15">
    <w:abstractNumId w:val="9"/>
  </w:num>
  <w:num w:numId="16">
    <w:abstractNumId w:val="0"/>
  </w:num>
  <w:num w:numId="17">
    <w:abstractNumId w:val="10"/>
  </w:num>
  <w:num w:numId="18">
    <w:abstractNumId w:val="22"/>
  </w:num>
  <w:num w:numId="19">
    <w:abstractNumId w:val="2"/>
  </w:num>
  <w:num w:numId="20">
    <w:abstractNumId w:val="1"/>
  </w:num>
  <w:num w:numId="21">
    <w:abstractNumId w:val="6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pt-BR" w:vendorID="64" w:dllVersion="131078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F2"/>
    <w:rsid w:val="0001715F"/>
    <w:rsid w:val="000216D3"/>
    <w:rsid w:val="00022B00"/>
    <w:rsid w:val="00026F62"/>
    <w:rsid w:val="00037D6C"/>
    <w:rsid w:val="000414C2"/>
    <w:rsid w:val="00056BA0"/>
    <w:rsid w:val="0006259A"/>
    <w:rsid w:val="00091764"/>
    <w:rsid w:val="00091BAA"/>
    <w:rsid w:val="00095E4C"/>
    <w:rsid w:val="000A57DA"/>
    <w:rsid w:val="000A5850"/>
    <w:rsid w:val="000A650C"/>
    <w:rsid w:val="000A7FDD"/>
    <w:rsid w:val="000B5024"/>
    <w:rsid w:val="000B79C4"/>
    <w:rsid w:val="000C4588"/>
    <w:rsid w:val="000C4DBE"/>
    <w:rsid w:val="000C6AF9"/>
    <w:rsid w:val="000D18D9"/>
    <w:rsid w:val="000E0FC0"/>
    <w:rsid w:val="000E2853"/>
    <w:rsid w:val="000E3FE0"/>
    <w:rsid w:val="000E44BA"/>
    <w:rsid w:val="000E46D8"/>
    <w:rsid w:val="000E4A7E"/>
    <w:rsid w:val="000F0362"/>
    <w:rsid w:val="000F4D15"/>
    <w:rsid w:val="000F7386"/>
    <w:rsid w:val="00100EF9"/>
    <w:rsid w:val="00103A41"/>
    <w:rsid w:val="00104839"/>
    <w:rsid w:val="001068D4"/>
    <w:rsid w:val="00114789"/>
    <w:rsid w:val="00117042"/>
    <w:rsid w:val="0012370F"/>
    <w:rsid w:val="00133F13"/>
    <w:rsid w:val="00135523"/>
    <w:rsid w:val="00135768"/>
    <w:rsid w:val="0014428D"/>
    <w:rsid w:val="00162F95"/>
    <w:rsid w:val="00175BBA"/>
    <w:rsid w:val="001803F8"/>
    <w:rsid w:val="001948AB"/>
    <w:rsid w:val="001C34A3"/>
    <w:rsid w:val="001C50D6"/>
    <w:rsid w:val="001C5DEE"/>
    <w:rsid w:val="001D497F"/>
    <w:rsid w:val="001E29CF"/>
    <w:rsid w:val="001F3D30"/>
    <w:rsid w:val="001F47D9"/>
    <w:rsid w:val="001F6066"/>
    <w:rsid w:val="001F7192"/>
    <w:rsid w:val="0021364A"/>
    <w:rsid w:val="00220732"/>
    <w:rsid w:val="00227B08"/>
    <w:rsid w:val="00237594"/>
    <w:rsid w:val="002426EC"/>
    <w:rsid w:val="00256767"/>
    <w:rsid w:val="00261A01"/>
    <w:rsid w:val="002635DD"/>
    <w:rsid w:val="00263827"/>
    <w:rsid w:val="002707F8"/>
    <w:rsid w:val="00270D60"/>
    <w:rsid w:val="00271927"/>
    <w:rsid w:val="00274187"/>
    <w:rsid w:val="002A78C4"/>
    <w:rsid w:val="002B6178"/>
    <w:rsid w:val="002B6A22"/>
    <w:rsid w:val="002D5FAD"/>
    <w:rsid w:val="002D62F5"/>
    <w:rsid w:val="002E5741"/>
    <w:rsid w:val="002F22DA"/>
    <w:rsid w:val="003214DF"/>
    <w:rsid w:val="003313B3"/>
    <w:rsid w:val="00331443"/>
    <w:rsid w:val="003314E0"/>
    <w:rsid w:val="003379F4"/>
    <w:rsid w:val="00341B09"/>
    <w:rsid w:val="003427B2"/>
    <w:rsid w:val="0034470C"/>
    <w:rsid w:val="0034544C"/>
    <w:rsid w:val="00353DE4"/>
    <w:rsid w:val="003670F2"/>
    <w:rsid w:val="00373E7F"/>
    <w:rsid w:val="00376D0F"/>
    <w:rsid w:val="00382FAE"/>
    <w:rsid w:val="003861F4"/>
    <w:rsid w:val="003C1070"/>
    <w:rsid w:val="003C4589"/>
    <w:rsid w:val="003C5E21"/>
    <w:rsid w:val="003D30A3"/>
    <w:rsid w:val="003D377B"/>
    <w:rsid w:val="003E51B0"/>
    <w:rsid w:val="003F1622"/>
    <w:rsid w:val="003F339A"/>
    <w:rsid w:val="004074C3"/>
    <w:rsid w:val="004135D0"/>
    <w:rsid w:val="0042609D"/>
    <w:rsid w:val="00431D0C"/>
    <w:rsid w:val="0046026E"/>
    <w:rsid w:val="004709AC"/>
    <w:rsid w:val="00474D39"/>
    <w:rsid w:val="0047784E"/>
    <w:rsid w:val="00477F0A"/>
    <w:rsid w:val="004A5331"/>
    <w:rsid w:val="004B2855"/>
    <w:rsid w:val="004B30A8"/>
    <w:rsid w:val="004B60F1"/>
    <w:rsid w:val="004C1370"/>
    <w:rsid w:val="004C69E5"/>
    <w:rsid w:val="004D0A71"/>
    <w:rsid w:val="004E337A"/>
    <w:rsid w:val="004F57D7"/>
    <w:rsid w:val="00507378"/>
    <w:rsid w:val="00511BC7"/>
    <w:rsid w:val="005142B7"/>
    <w:rsid w:val="005143FB"/>
    <w:rsid w:val="00521975"/>
    <w:rsid w:val="005248A4"/>
    <w:rsid w:val="00525DE1"/>
    <w:rsid w:val="005263C9"/>
    <w:rsid w:val="0053358F"/>
    <w:rsid w:val="00536169"/>
    <w:rsid w:val="0055540E"/>
    <w:rsid w:val="00556805"/>
    <w:rsid w:val="0055720D"/>
    <w:rsid w:val="00570698"/>
    <w:rsid w:val="00583D85"/>
    <w:rsid w:val="005849DE"/>
    <w:rsid w:val="00595515"/>
    <w:rsid w:val="005A043F"/>
    <w:rsid w:val="005A390A"/>
    <w:rsid w:val="005B6F77"/>
    <w:rsid w:val="005C0698"/>
    <w:rsid w:val="005C73AD"/>
    <w:rsid w:val="005D484D"/>
    <w:rsid w:val="005E036A"/>
    <w:rsid w:val="005E1593"/>
    <w:rsid w:val="005E63A4"/>
    <w:rsid w:val="005F08FF"/>
    <w:rsid w:val="005F487B"/>
    <w:rsid w:val="0060190F"/>
    <w:rsid w:val="00624CC1"/>
    <w:rsid w:val="00624EDE"/>
    <w:rsid w:val="006276F9"/>
    <w:rsid w:val="00632DF2"/>
    <w:rsid w:val="0063640C"/>
    <w:rsid w:val="006415F5"/>
    <w:rsid w:val="006456C6"/>
    <w:rsid w:val="00645C8E"/>
    <w:rsid w:val="006503D6"/>
    <w:rsid w:val="0065665F"/>
    <w:rsid w:val="006567D3"/>
    <w:rsid w:val="006624F0"/>
    <w:rsid w:val="00662B1E"/>
    <w:rsid w:val="00663704"/>
    <w:rsid w:val="00667FF1"/>
    <w:rsid w:val="006721B2"/>
    <w:rsid w:val="00692B15"/>
    <w:rsid w:val="006A1B1D"/>
    <w:rsid w:val="006B31E6"/>
    <w:rsid w:val="006B494A"/>
    <w:rsid w:val="006D3779"/>
    <w:rsid w:val="006D7C44"/>
    <w:rsid w:val="006E7515"/>
    <w:rsid w:val="006F4629"/>
    <w:rsid w:val="00706DA0"/>
    <w:rsid w:val="00720119"/>
    <w:rsid w:val="00722796"/>
    <w:rsid w:val="007258AB"/>
    <w:rsid w:val="00726B6B"/>
    <w:rsid w:val="00743E89"/>
    <w:rsid w:val="00764491"/>
    <w:rsid w:val="00770AFA"/>
    <w:rsid w:val="00784A33"/>
    <w:rsid w:val="007977D5"/>
    <w:rsid w:val="007A054B"/>
    <w:rsid w:val="007A56A8"/>
    <w:rsid w:val="007D3A21"/>
    <w:rsid w:val="007D46A8"/>
    <w:rsid w:val="007D6D0B"/>
    <w:rsid w:val="00800778"/>
    <w:rsid w:val="008010D1"/>
    <w:rsid w:val="00801233"/>
    <w:rsid w:val="00813817"/>
    <w:rsid w:val="00814022"/>
    <w:rsid w:val="0081520E"/>
    <w:rsid w:val="00815F57"/>
    <w:rsid w:val="00822DFA"/>
    <w:rsid w:val="00826133"/>
    <w:rsid w:val="00834128"/>
    <w:rsid w:val="008358EE"/>
    <w:rsid w:val="00837282"/>
    <w:rsid w:val="00837DE4"/>
    <w:rsid w:val="00842903"/>
    <w:rsid w:val="00850271"/>
    <w:rsid w:val="00850B54"/>
    <w:rsid w:val="0085325B"/>
    <w:rsid w:val="008731E7"/>
    <w:rsid w:val="00873B21"/>
    <w:rsid w:val="008779E1"/>
    <w:rsid w:val="008803F1"/>
    <w:rsid w:val="008843C9"/>
    <w:rsid w:val="00892E5D"/>
    <w:rsid w:val="00895665"/>
    <w:rsid w:val="008B39D3"/>
    <w:rsid w:val="008B42B0"/>
    <w:rsid w:val="008B5E12"/>
    <w:rsid w:val="008C34FB"/>
    <w:rsid w:val="008E3C28"/>
    <w:rsid w:val="008F2AFC"/>
    <w:rsid w:val="00906588"/>
    <w:rsid w:val="009175CC"/>
    <w:rsid w:val="00920DCA"/>
    <w:rsid w:val="00922CF7"/>
    <w:rsid w:val="00923D25"/>
    <w:rsid w:val="009253B5"/>
    <w:rsid w:val="00931B7F"/>
    <w:rsid w:val="00933263"/>
    <w:rsid w:val="00950429"/>
    <w:rsid w:val="00950A38"/>
    <w:rsid w:val="00954C71"/>
    <w:rsid w:val="009623C1"/>
    <w:rsid w:val="0096796D"/>
    <w:rsid w:val="009A55A0"/>
    <w:rsid w:val="009B33C1"/>
    <w:rsid w:val="009B4FC2"/>
    <w:rsid w:val="009C12B4"/>
    <w:rsid w:val="009C5E14"/>
    <w:rsid w:val="009C7A78"/>
    <w:rsid w:val="009E7B92"/>
    <w:rsid w:val="009F0551"/>
    <w:rsid w:val="009F139E"/>
    <w:rsid w:val="00A1055C"/>
    <w:rsid w:val="00A10580"/>
    <w:rsid w:val="00A133BD"/>
    <w:rsid w:val="00A15311"/>
    <w:rsid w:val="00A24161"/>
    <w:rsid w:val="00A33AF5"/>
    <w:rsid w:val="00A34447"/>
    <w:rsid w:val="00A520A4"/>
    <w:rsid w:val="00A55C56"/>
    <w:rsid w:val="00A55D94"/>
    <w:rsid w:val="00A64BA4"/>
    <w:rsid w:val="00A733A3"/>
    <w:rsid w:val="00A7466B"/>
    <w:rsid w:val="00A77D81"/>
    <w:rsid w:val="00A87732"/>
    <w:rsid w:val="00A87C46"/>
    <w:rsid w:val="00A960CD"/>
    <w:rsid w:val="00A97145"/>
    <w:rsid w:val="00AA0601"/>
    <w:rsid w:val="00AC1D1D"/>
    <w:rsid w:val="00AE1992"/>
    <w:rsid w:val="00AF46B5"/>
    <w:rsid w:val="00AF5794"/>
    <w:rsid w:val="00B024A1"/>
    <w:rsid w:val="00B13D79"/>
    <w:rsid w:val="00B23EF2"/>
    <w:rsid w:val="00B24755"/>
    <w:rsid w:val="00B43973"/>
    <w:rsid w:val="00B552D8"/>
    <w:rsid w:val="00B740A9"/>
    <w:rsid w:val="00BA1759"/>
    <w:rsid w:val="00BA39A6"/>
    <w:rsid w:val="00BB1C82"/>
    <w:rsid w:val="00BC17CF"/>
    <w:rsid w:val="00BC1A30"/>
    <w:rsid w:val="00BC6E74"/>
    <w:rsid w:val="00BC7D76"/>
    <w:rsid w:val="00BD162A"/>
    <w:rsid w:val="00BD5021"/>
    <w:rsid w:val="00BE1D9F"/>
    <w:rsid w:val="00BF3F7E"/>
    <w:rsid w:val="00C011DD"/>
    <w:rsid w:val="00C24501"/>
    <w:rsid w:val="00C25731"/>
    <w:rsid w:val="00C40268"/>
    <w:rsid w:val="00C41190"/>
    <w:rsid w:val="00C4318E"/>
    <w:rsid w:val="00C52528"/>
    <w:rsid w:val="00C536A0"/>
    <w:rsid w:val="00C5624C"/>
    <w:rsid w:val="00C575F6"/>
    <w:rsid w:val="00C73E58"/>
    <w:rsid w:val="00C7637B"/>
    <w:rsid w:val="00C76D47"/>
    <w:rsid w:val="00CA48CB"/>
    <w:rsid w:val="00CC0A26"/>
    <w:rsid w:val="00CC501D"/>
    <w:rsid w:val="00CC6575"/>
    <w:rsid w:val="00CD0F30"/>
    <w:rsid w:val="00CD14C1"/>
    <w:rsid w:val="00CE236A"/>
    <w:rsid w:val="00D24EC1"/>
    <w:rsid w:val="00D250C4"/>
    <w:rsid w:val="00D25C2B"/>
    <w:rsid w:val="00D25DE5"/>
    <w:rsid w:val="00D36C49"/>
    <w:rsid w:val="00D4542B"/>
    <w:rsid w:val="00D46946"/>
    <w:rsid w:val="00D64109"/>
    <w:rsid w:val="00D716BE"/>
    <w:rsid w:val="00D722A8"/>
    <w:rsid w:val="00D907C3"/>
    <w:rsid w:val="00DA0C09"/>
    <w:rsid w:val="00DA60EF"/>
    <w:rsid w:val="00DB04A6"/>
    <w:rsid w:val="00DB0AE2"/>
    <w:rsid w:val="00DB5BEE"/>
    <w:rsid w:val="00DE1561"/>
    <w:rsid w:val="00DE26C5"/>
    <w:rsid w:val="00DE4185"/>
    <w:rsid w:val="00DF2555"/>
    <w:rsid w:val="00E27799"/>
    <w:rsid w:val="00E34C15"/>
    <w:rsid w:val="00E44C19"/>
    <w:rsid w:val="00E47922"/>
    <w:rsid w:val="00E70BDD"/>
    <w:rsid w:val="00E7321B"/>
    <w:rsid w:val="00E90B74"/>
    <w:rsid w:val="00E93EDC"/>
    <w:rsid w:val="00E94E3C"/>
    <w:rsid w:val="00EA1EC7"/>
    <w:rsid w:val="00EA5656"/>
    <w:rsid w:val="00EA7369"/>
    <w:rsid w:val="00EB0675"/>
    <w:rsid w:val="00ED05A2"/>
    <w:rsid w:val="00ED0ED3"/>
    <w:rsid w:val="00ED614B"/>
    <w:rsid w:val="00ED70C2"/>
    <w:rsid w:val="00EE1C5F"/>
    <w:rsid w:val="00EE54F6"/>
    <w:rsid w:val="00EE694A"/>
    <w:rsid w:val="00F15008"/>
    <w:rsid w:val="00F23076"/>
    <w:rsid w:val="00F65643"/>
    <w:rsid w:val="00F7547E"/>
    <w:rsid w:val="00F755DF"/>
    <w:rsid w:val="00F8107F"/>
    <w:rsid w:val="00F87865"/>
    <w:rsid w:val="00F95BD6"/>
    <w:rsid w:val="00FA533F"/>
    <w:rsid w:val="00FB5A09"/>
    <w:rsid w:val="00FB6459"/>
    <w:rsid w:val="00FC187C"/>
    <w:rsid w:val="00FE0EBB"/>
    <w:rsid w:val="00FE7BA0"/>
    <w:rsid w:val="00FF1814"/>
    <w:rsid w:val="00FF461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37F6B"/>
  <w15:docId w15:val="{84C8CE56-A673-4E29-BCD0-A9CF609D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spacing w:before="12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6F6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="Cambria" w:eastAsia="Times New Roman" w:hAnsi="Cambria"/>
      <w:b/>
      <w:bCs/>
      <w:color w:val="365F91"/>
      <w:sz w:val="28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rFonts w:ascii="Times" w:eastAsia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8843C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/>
      <w:szCs w:val="16"/>
      <w:lang w:eastAsia="pt-BR"/>
    </w:rPr>
  </w:style>
  <w:style w:type="character" w:customStyle="1" w:styleId="Ttulo3Char">
    <w:name w:val="Título 3 Char"/>
    <w:link w:val="Ttulo3"/>
    <w:uiPriority w:val="9"/>
    <w:rsid w:val="004B60F1"/>
    <w:rPr>
      <w:rFonts w:ascii="Cambria" w:eastAsia="Times New Roman" w:hAnsi="Cambria" w:cs="Times New Roman"/>
      <w:b/>
      <w:bCs/>
      <w:color w:val="365F91"/>
      <w:sz w:val="28"/>
    </w:rPr>
  </w:style>
  <w:style w:type="character" w:styleId="Hyperlink">
    <w:name w:val="Hyperlink"/>
    <w:uiPriority w:val="99"/>
    <w:unhideWhenUsed/>
    <w:rsid w:val="00376D0F"/>
    <w:rPr>
      <w:color w:val="0000FF"/>
      <w:u w:val="single"/>
    </w:rPr>
  </w:style>
  <w:style w:type="character" w:customStyle="1" w:styleId="Ttulo2Char">
    <w:name w:val="Título 2 Char"/>
    <w:link w:val="Ttulo2"/>
    <w:uiPriority w:val="9"/>
    <w:semiHidden/>
    <w:rsid w:val="00026F6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nfaseSutil">
    <w:name w:val="Subtle Emphasis"/>
    <w:uiPriority w:val="19"/>
    <w:qFormat/>
    <w:rsid w:val="00026F62"/>
    <w:rPr>
      <w:i/>
      <w:iCs/>
      <w:color w:val="808080"/>
    </w:rPr>
  </w:style>
  <w:style w:type="numbering" w:customStyle="1" w:styleId="Semlista1">
    <w:name w:val="Sem lista1"/>
    <w:next w:val="Semlista"/>
    <w:uiPriority w:val="99"/>
    <w:semiHidden/>
    <w:unhideWhenUsed/>
    <w:rsid w:val="00135768"/>
  </w:style>
  <w:style w:type="paragraph" w:customStyle="1" w:styleId="prj0">
    <w:name w:val="prj0"/>
    <w:basedOn w:val="Normal"/>
    <w:rsid w:val="00135768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eastAsia="Times New Roman" w:hAnsi="Calibri"/>
      <w:szCs w:val="20"/>
      <w:lang w:eastAsia="pt-BR"/>
    </w:rPr>
  </w:style>
  <w:style w:type="paragraph" w:customStyle="1" w:styleId="prj1">
    <w:name w:val="prj1"/>
    <w:basedOn w:val="Normal"/>
    <w:rsid w:val="00135768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eastAsia="Times New Roman" w:hAnsi="Calibri"/>
      <w:sz w:val="24"/>
      <w:szCs w:val="24"/>
      <w:lang w:eastAsia="pt-BR"/>
    </w:rPr>
  </w:style>
  <w:style w:type="paragraph" w:customStyle="1" w:styleId="prj2">
    <w:name w:val="prj2"/>
    <w:basedOn w:val="Normal"/>
    <w:rsid w:val="00135768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eastAsia="Times New Roman" w:hAnsi="Calibri"/>
      <w:sz w:val="22"/>
      <w:lang w:eastAsia="pt-BR"/>
    </w:rPr>
  </w:style>
  <w:style w:type="character" w:styleId="HiperlinkVisitado">
    <w:name w:val="FollowedHyperlink"/>
    <w:uiPriority w:val="99"/>
    <w:semiHidden/>
    <w:unhideWhenUsed/>
    <w:rsid w:val="004D0A71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9F055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E15A0-3295-42EA-AAC9-2D31C19C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10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Loja Virtual</vt:lpstr>
      <vt:lpstr>Nosso Everest</vt:lpstr>
    </vt:vector>
  </TitlesOfParts>
  <Manager>GP14 Paula Souza</Manager>
  <Company>PMO Escritório de Projetos</Company>
  <LinksUpToDate>false</LinksUpToDate>
  <CharactersWithSpaces>1617</CharactersWithSpaces>
  <SharedDoc>false</SharedDoc>
  <HLinks>
    <vt:vector size="42" baseType="variant">
      <vt:variant>
        <vt:i4>852066</vt:i4>
      </vt:variant>
      <vt:variant>
        <vt:i4>15</vt:i4>
      </vt:variant>
      <vt:variant>
        <vt:i4>0</vt:i4>
      </vt:variant>
      <vt:variant>
        <vt:i4>5</vt:i4>
      </vt:variant>
      <vt:variant>
        <vt:lpwstr>mailto:driluzdodia@net.com.br</vt:lpwstr>
      </vt:variant>
      <vt:variant>
        <vt:lpwstr/>
      </vt:variant>
      <vt:variant>
        <vt:i4>1704039</vt:i4>
      </vt:variant>
      <vt:variant>
        <vt:i4>12</vt:i4>
      </vt:variant>
      <vt:variant>
        <vt:i4>0</vt:i4>
      </vt:variant>
      <vt:variant>
        <vt:i4>5</vt:i4>
      </vt:variant>
      <vt:variant>
        <vt:lpwstr>mailto:cgcrs@terra.com.br</vt:lpwstr>
      </vt:variant>
      <vt:variant>
        <vt:lpwstr/>
      </vt:variant>
      <vt:variant>
        <vt:i4>7798837</vt:i4>
      </vt:variant>
      <vt:variant>
        <vt:i4>9</vt:i4>
      </vt:variant>
      <vt:variant>
        <vt:i4>0</vt:i4>
      </vt:variant>
      <vt:variant>
        <vt:i4>5</vt:i4>
      </vt:variant>
      <vt:variant>
        <vt:lpwstr>mailto:vinicius_mmorais@uol.com.br</vt:lpwstr>
      </vt:variant>
      <vt:variant>
        <vt:lpwstr/>
      </vt:variant>
      <vt:variant>
        <vt:i4>3145794</vt:i4>
      </vt:variant>
      <vt:variant>
        <vt:i4>6</vt:i4>
      </vt:variant>
      <vt:variant>
        <vt:i4>0</vt:i4>
      </vt:variant>
      <vt:variant>
        <vt:i4>5</vt:i4>
      </vt:variant>
      <vt:variant>
        <vt:lpwstr>mailto:marcosgonsan@terra.com.br</vt:lpwstr>
      </vt:variant>
      <vt:variant>
        <vt:lpwstr/>
      </vt:variant>
      <vt:variant>
        <vt:i4>196671</vt:i4>
      </vt:variant>
      <vt:variant>
        <vt:i4>3</vt:i4>
      </vt:variant>
      <vt:variant>
        <vt:i4>0</vt:i4>
      </vt:variant>
      <vt:variant>
        <vt:i4>5</vt:i4>
      </vt:variant>
      <vt:variant>
        <vt:lpwstr>mailto:muhamadjr@hotmail.com</vt:lpwstr>
      </vt:variant>
      <vt:variant>
        <vt:lpwstr/>
      </vt:variant>
      <vt:variant>
        <vt:i4>4587571</vt:i4>
      </vt:variant>
      <vt:variant>
        <vt:i4>0</vt:i4>
      </vt:variant>
      <vt:variant>
        <vt:i4>0</vt:i4>
      </vt:variant>
      <vt:variant>
        <vt:i4>5</vt:i4>
      </vt:variant>
      <vt:variant>
        <vt:lpwstr>mailto:dimasl.carvalho@gmail.com</vt:lpwstr>
      </vt:variant>
      <vt:variant>
        <vt:lpwstr/>
      </vt:variant>
      <vt:variant>
        <vt:i4>3014702</vt:i4>
      </vt:variant>
      <vt:variant>
        <vt:i4>-1</vt:i4>
      </vt:variant>
      <vt:variant>
        <vt:i4>2053</vt:i4>
      </vt:variant>
      <vt:variant>
        <vt:i4>4</vt:i4>
      </vt:variant>
      <vt:variant>
        <vt:lpwstr>http://www.escritoriodeprojetos.com.br/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Loja Virtual</dc:title>
  <dc:subject>Plano de Gerenciamento do Projeto</dc:subject>
  <dc:creator>eduardo@escritoriodeprojetos.com.br</dc:creator>
  <cp:keywords>Template Gerenciamento de Projetos</cp:keywords>
  <cp:lastModifiedBy>Técnico em Informática - 2018.2</cp:lastModifiedBy>
  <cp:revision>5</cp:revision>
  <cp:lastPrinted>2016-03-02T16:36:00Z</cp:lastPrinted>
  <dcterms:created xsi:type="dcterms:W3CDTF">2017-11-30T10:21:00Z</dcterms:created>
  <dcterms:modified xsi:type="dcterms:W3CDTF">2019-08-16T12:31:00Z</dcterms:modified>
</cp:coreProperties>
</file>